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2EEDA" w14:textId="77777777"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C1D6F9" wp14:editId="4460D35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7C0D0" w14:textId="2DF3D3A3" w:rsidR="00775996" w:rsidRPr="00775996" w:rsidRDefault="00775996" w:rsidP="00775996">
                            <w:pPr>
                              <w:pStyle w:val="af0"/>
                              <w:rPr>
                                <w:rFonts w:hint="eastAsia"/>
                                <w:bCs/>
                              </w:rPr>
                            </w:pPr>
                          </w:p>
                          <w:p w14:paraId="741D9381" w14:textId="77777777" w:rsidR="00775996" w:rsidRDefault="00775996" w:rsidP="00775996">
                            <w:pPr>
                              <w:pStyle w:val="af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1D6F9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14:paraId="70F7C0D0" w14:textId="2DF3D3A3" w:rsidR="00775996" w:rsidRPr="00775996" w:rsidRDefault="00775996" w:rsidP="00775996">
                      <w:pPr>
                        <w:pStyle w:val="af0"/>
                        <w:rPr>
                          <w:rFonts w:hint="eastAsia"/>
                          <w:bCs/>
                        </w:rPr>
                      </w:pPr>
                    </w:p>
                    <w:p w14:paraId="741D9381" w14:textId="77777777" w:rsidR="00775996" w:rsidRDefault="00775996" w:rsidP="00775996">
                      <w:pPr>
                        <w:pStyle w:val="af0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5197A17E" wp14:editId="411B3B2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14:paraId="686F81D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5A20F91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4CB96C4F" wp14:editId="007CF96E">
                      <wp:extent cx="3528695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1F508F" w14:textId="17DBA62B" w:rsidR="00D077E9" w:rsidRPr="00D86945" w:rsidRDefault="00775996" w:rsidP="00C9360B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ko-KR" w:bidi="ko-KR"/>
                                    </w:rPr>
                                    <w:t>프로젝트 기획서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B96C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M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" filled="f" stroked="f" strokeweight=".5pt">
                      <v:textbox>
                        <w:txbxContent>
                          <w:p w14:paraId="471F508F" w14:textId="17DBA62B" w:rsidR="00D077E9" w:rsidRPr="00D86945" w:rsidRDefault="00775996" w:rsidP="00C9360B">
                            <w:pPr>
                              <w:pStyle w:val="a7"/>
                              <w:spacing w:after="0" w:line="204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ko-KR" w:bidi="ko-KR"/>
                              </w:rPr>
                              <w:t>프로젝트 기획서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3BF696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5579A58F" wp14:editId="36D14C6C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55B065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4EA5B35A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4E016D0" w14:textId="77777777" w:rsidR="00D077E9" w:rsidRDefault="00775996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ini</w:t>
            </w:r>
            <w:r>
              <w:rPr>
                <w:rFonts w:hint="eastAsia"/>
                <w:noProof/>
              </w:rPr>
              <w:t>해커톤(가제)</w:t>
            </w:r>
          </w:p>
          <w:p w14:paraId="2437B370" w14:textId="77777777" w:rsidR="00775996" w:rsidRDefault="00775996" w:rsidP="00AB02A7">
            <w:pPr>
              <w:rPr>
                <w:noProof/>
              </w:rPr>
            </w:pPr>
          </w:p>
          <w:p w14:paraId="74E22816" w14:textId="77777777" w:rsidR="00775996" w:rsidRDefault="00775996" w:rsidP="00AB02A7">
            <w:pPr>
              <w:rPr>
                <w:noProof/>
              </w:rPr>
            </w:pPr>
          </w:p>
          <w:p w14:paraId="6DEBD028" w14:textId="77777777" w:rsidR="00775996" w:rsidRDefault="00775996" w:rsidP="00AB02A7">
            <w:pPr>
              <w:rPr>
                <w:noProof/>
              </w:rPr>
            </w:pPr>
          </w:p>
          <w:p w14:paraId="56ADD452" w14:textId="77777777" w:rsidR="00775996" w:rsidRDefault="00775996" w:rsidP="00AB02A7">
            <w:pPr>
              <w:rPr>
                <w:noProof/>
              </w:rPr>
            </w:pPr>
          </w:p>
          <w:p w14:paraId="45D33549" w14:textId="77777777" w:rsidR="00775996" w:rsidRDefault="00775996" w:rsidP="00AB02A7">
            <w:pPr>
              <w:rPr>
                <w:noProof/>
              </w:rPr>
            </w:pPr>
          </w:p>
          <w:p w14:paraId="44D08FB1" w14:textId="77777777" w:rsidR="00775996" w:rsidRDefault="00775996" w:rsidP="00AB02A7">
            <w:pPr>
              <w:rPr>
                <w:noProof/>
              </w:rPr>
            </w:pPr>
          </w:p>
          <w:p w14:paraId="0289028A" w14:textId="77777777" w:rsidR="00775996" w:rsidRDefault="00775996" w:rsidP="00AB02A7">
            <w:pPr>
              <w:rPr>
                <w:noProof/>
              </w:rPr>
            </w:pPr>
          </w:p>
          <w:p w14:paraId="1B4134D4" w14:textId="089178D9" w:rsidR="00775996" w:rsidRDefault="00775996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M : </w:t>
            </w:r>
            <w:r>
              <w:rPr>
                <w:rFonts w:hint="eastAsia"/>
                <w:noProof/>
              </w:rPr>
              <w:t>김성원</w:t>
            </w:r>
          </w:p>
          <w:p w14:paraId="746822AE" w14:textId="77777777" w:rsidR="00775996" w:rsidRDefault="00775996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L  : </w:t>
            </w:r>
            <w:r>
              <w:rPr>
                <w:rFonts w:hint="eastAsia"/>
                <w:noProof/>
              </w:rPr>
              <w:t>고은진</w:t>
            </w:r>
          </w:p>
          <w:p w14:paraId="40FE02AF" w14:textId="77777777" w:rsidR="00775996" w:rsidRDefault="00775996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팀원: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이인아</w:t>
            </w:r>
          </w:p>
          <w:p w14:paraId="52F98943" w14:textId="77777777" w:rsidR="00775996" w:rsidRDefault="00775996" w:rsidP="00AB02A7">
            <w:pPr>
              <w:rPr>
                <w:noProof/>
              </w:rPr>
            </w:pPr>
            <w:r>
              <w:rPr>
                <w:noProof/>
              </w:rPr>
              <w:t xml:space="preserve">       </w:t>
            </w:r>
            <w:r>
              <w:rPr>
                <w:rFonts w:hint="eastAsia"/>
                <w:noProof/>
              </w:rPr>
              <w:t>정찬웅</w:t>
            </w:r>
          </w:p>
          <w:p w14:paraId="18D56C3A" w14:textId="6904B0E0" w:rsidR="00775996" w:rsidRPr="00240586" w:rsidRDefault="00775996" w:rsidP="00AB02A7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정찬화</w:t>
            </w:r>
          </w:p>
        </w:tc>
      </w:tr>
      <w:tr w:rsidR="00D077E9" w:rsidRPr="00240586" w14:paraId="2097CE6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A704337AB03842B591BB5EBCC754A962"/>
              </w:placeholder>
              <w15:appearance w15:val="hidden"/>
            </w:sdtPr>
            <w:sdtEndPr/>
            <w:sdtContent>
              <w:p w14:paraId="7E3641E2" w14:textId="1C517ABC" w:rsidR="00775996" w:rsidRPr="00775996" w:rsidRDefault="00775996" w:rsidP="00775996">
                <w:pPr>
                  <w:ind w:right="280"/>
                  <w:jc w:val="right"/>
                  <w:rPr>
                    <w:rStyle w:val="Char1"/>
                    <w:rFonts w:hint="eastAsia"/>
                    <w:caps w:val="0"/>
                    <w:spacing w:val="0"/>
                    <w:sz w:val="28"/>
                  </w:rPr>
                </w:pPr>
              </w:p>
              <w:p w14:paraId="45DE6C12" w14:textId="3300DF56" w:rsidR="00D077E9" w:rsidRPr="00240586" w:rsidRDefault="00C9360B" w:rsidP="00AB02A7"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775996">
                  <w:rPr>
                    <w:rStyle w:val="Char1"/>
                    <w:b w:val="0"/>
                    <w:noProof/>
                    <w:lang w:val="ko-KR" w:bidi="ko-KR"/>
                  </w:rPr>
                  <w:t>7월 6일</w:t>
                </w:r>
                <w:r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p>
            </w:sdtContent>
          </w:sdt>
          <w:p w14:paraId="00E4C95B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66D98A3" wp14:editId="0585710C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A3EF4C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40D613A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C8B21AE" w14:textId="77777777" w:rsidR="00D077E9" w:rsidRPr="00240586" w:rsidRDefault="00D077E9" w:rsidP="00775996">
            <w:pPr>
              <w:rPr>
                <w:noProof/>
                <w:sz w:val="10"/>
                <w:szCs w:val="10"/>
              </w:rPr>
            </w:pPr>
          </w:p>
        </w:tc>
      </w:tr>
    </w:tbl>
    <w:p w14:paraId="7AD6161D" w14:textId="77777777"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61312" behindDoc="0" locked="0" layoutInCell="1" allowOverlap="1" wp14:anchorId="6B4E85F0" wp14:editId="3E754B50">
            <wp:simplePos x="0" y="0"/>
            <wp:positionH relativeFrom="column">
              <wp:posOffset>4950044</wp:posOffset>
            </wp:positionH>
            <wp:positionV relativeFrom="paragraph">
              <wp:posOffset>7748905</wp:posOffset>
            </wp:positionV>
            <wp:extent cx="1482287" cy="643890"/>
            <wp:effectExtent l="0" t="0" r="0" b="3810"/>
            <wp:wrapNone/>
            <wp:docPr id="12" name="그래픽 201" descr="로고 개체 틀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래픽 201" descr="로고 개체 틀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D7111B" wp14:editId="39B818D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C8E0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7111B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AC8E0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021B486E" w14:textId="3601AECB" w:rsidR="00D077E9" w:rsidRPr="00240586" w:rsidRDefault="00775996" w:rsidP="00775996">
      <w:pPr>
        <w:pStyle w:val="1"/>
        <w:jc w:val="center"/>
      </w:pPr>
      <w:r>
        <w:rPr>
          <w:rFonts w:hint="eastAsia"/>
          <w:lang w:val="ko-KR" w:bidi="ko-KR"/>
        </w:rPr>
        <w:lastRenderedPageBreak/>
        <w:t>목차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240586" w14:paraId="667E31A7" w14:textId="77777777" w:rsidTr="00DF027C">
        <w:trPr>
          <w:trHeight w:val="3546"/>
        </w:trPr>
        <w:tc>
          <w:tcPr>
            <w:tcW w:w="9999" w:type="dxa"/>
          </w:tcPr>
          <w:p w14:paraId="6F21432B" w14:textId="199AC6F9" w:rsidR="00DF027C" w:rsidRPr="00775996" w:rsidRDefault="00DF027C" w:rsidP="00DF027C">
            <w:pPr>
              <w:pStyle w:val="ae"/>
              <w:rPr>
                <w:color w:val="0F0D29" w:themeColor="text1"/>
              </w:rPr>
            </w:pPr>
          </w:p>
          <w:p w14:paraId="61CFEC63" w14:textId="00AC7912" w:rsidR="00775996" w:rsidRPr="00775996" w:rsidRDefault="00775996" w:rsidP="00DF027C">
            <w:pPr>
              <w:pStyle w:val="ae"/>
              <w:rPr>
                <w:color w:val="0F0D29" w:themeColor="text1"/>
              </w:rPr>
            </w:pPr>
          </w:p>
          <w:p w14:paraId="73AD589D" w14:textId="5C2D7E43" w:rsidR="00775996" w:rsidRPr="00775996" w:rsidRDefault="00775996" w:rsidP="00DF027C">
            <w:pPr>
              <w:pStyle w:val="ae"/>
              <w:rPr>
                <w:color w:val="0F0D29" w:themeColor="text1"/>
              </w:rPr>
            </w:pPr>
          </w:p>
          <w:p w14:paraId="5851C60D" w14:textId="77777777" w:rsidR="00775996" w:rsidRPr="00775996" w:rsidRDefault="00775996" w:rsidP="00DF027C">
            <w:pPr>
              <w:pStyle w:val="ae"/>
              <w:rPr>
                <w:rFonts w:hint="eastAsia"/>
                <w:color w:val="0F0D29" w:themeColor="text1"/>
              </w:rPr>
            </w:pPr>
          </w:p>
          <w:p w14:paraId="1DEB02B8" w14:textId="0C6AF634" w:rsidR="00775996" w:rsidRDefault="00775996" w:rsidP="00DF027C">
            <w:pPr>
              <w:pStyle w:val="ae"/>
              <w:rPr>
                <w:color w:val="0F0D29" w:themeColor="text1"/>
              </w:rPr>
            </w:pPr>
          </w:p>
          <w:p w14:paraId="7E73D6D1" w14:textId="44AF63B4" w:rsidR="00775996" w:rsidRDefault="00775996" w:rsidP="00DF027C">
            <w:pPr>
              <w:pStyle w:val="ae"/>
              <w:rPr>
                <w:color w:val="0F0D29" w:themeColor="text1"/>
              </w:rPr>
            </w:pPr>
          </w:p>
          <w:p w14:paraId="1790C609" w14:textId="77777777" w:rsidR="00775996" w:rsidRPr="00775996" w:rsidRDefault="00775996" w:rsidP="00DF027C">
            <w:pPr>
              <w:pStyle w:val="ae"/>
              <w:rPr>
                <w:rFonts w:hint="eastAsia"/>
                <w:color w:val="0F0D29" w:themeColor="text1"/>
              </w:rPr>
            </w:pPr>
          </w:p>
          <w:p w14:paraId="47974185" w14:textId="3D051D64" w:rsidR="00775996" w:rsidRPr="00775996" w:rsidRDefault="00775996" w:rsidP="00775996">
            <w:pPr>
              <w:pStyle w:val="ae"/>
              <w:numPr>
                <w:ilvl w:val="0"/>
                <w:numId w:val="15"/>
              </w:numPr>
              <w:rPr>
                <w:color w:val="0F0D29" w:themeColor="text1"/>
              </w:rPr>
            </w:pPr>
            <w:r w:rsidRPr="00775996">
              <w:rPr>
                <w:rFonts w:hint="eastAsia"/>
                <w:color w:val="0F0D29" w:themeColor="text1"/>
                <w:sz w:val="50"/>
                <w:szCs w:val="50"/>
              </w:rPr>
              <w:t>개요</w:t>
            </w:r>
          </w:p>
          <w:p w14:paraId="08455CC6" w14:textId="77777777" w:rsidR="00775996" w:rsidRPr="00775996" w:rsidRDefault="00775996" w:rsidP="00775996">
            <w:pPr>
              <w:pStyle w:val="ae"/>
              <w:ind w:left="3944"/>
              <w:rPr>
                <w:rFonts w:hint="eastAsia"/>
                <w:color w:val="0F0D29" w:themeColor="text1"/>
              </w:rPr>
            </w:pPr>
          </w:p>
          <w:p w14:paraId="3CC8A8F4" w14:textId="437D9AFB" w:rsidR="00775996" w:rsidRPr="00775996" w:rsidRDefault="00775996" w:rsidP="00775996">
            <w:pPr>
              <w:pStyle w:val="ae"/>
              <w:numPr>
                <w:ilvl w:val="0"/>
                <w:numId w:val="15"/>
              </w:numPr>
              <w:rPr>
                <w:rFonts w:hint="eastAsia"/>
                <w:color w:val="0F0D29" w:themeColor="text1"/>
              </w:rPr>
            </w:pPr>
            <w:r w:rsidRPr="00775996">
              <w:rPr>
                <w:rFonts w:hint="eastAsia"/>
                <w:color w:val="0F0D29" w:themeColor="text1"/>
                <w:sz w:val="50"/>
                <w:szCs w:val="50"/>
              </w:rPr>
              <w:t>개발환경</w:t>
            </w:r>
          </w:p>
          <w:p w14:paraId="1AD6C823" w14:textId="77777777" w:rsidR="00775996" w:rsidRPr="00775996" w:rsidRDefault="00775996" w:rsidP="00775996">
            <w:pPr>
              <w:pStyle w:val="ae"/>
              <w:ind w:left="3944"/>
              <w:rPr>
                <w:rFonts w:hint="eastAsia"/>
                <w:color w:val="0F0D29" w:themeColor="text1"/>
              </w:rPr>
            </w:pPr>
          </w:p>
          <w:p w14:paraId="3D5F58A9" w14:textId="790661FE" w:rsidR="00775996" w:rsidRPr="00775996" w:rsidRDefault="00775996" w:rsidP="00775996">
            <w:pPr>
              <w:pStyle w:val="ae"/>
              <w:numPr>
                <w:ilvl w:val="0"/>
                <w:numId w:val="15"/>
              </w:numPr>
              <w:rPr>
                <w:color w:val="0F0D29" w:themeColor="text1"/>
              </w:rPr>
            </w:pPr>
            <w:r w:rsidRPr="00775996">
              <w:rPr>
                <w:rFonts w:hint="eastAsia"/>
                <w:color w:val="0F0D29" w:themeColor="text1"/>
                <w:sz w:val="50"/>
                <w:szCs w:val="50"/>
              </w:rPr>
              <w:t>자료수집</w:t>
            </w:r>
          </w:p>
          <w:p w14:paraId="04EA46D0" w14:textId="77777777" w:rsidR="00775996" w:rsidRPr="00775996" w:rsidRDefault="00775996" w:rsidP="00775996">
            <w:pPr>
              <w:pStyle w:val="ae"/>
              <w:ind w:left="3944"/>
              <w:rPr>
                <w:rFonts w:hint="eastAsia"/>
                <w:color w:val="0F0D29" w:themeColor="text1"/>
              </w:rPr>
            </w:pPr>
          </w:p>
          <w:p w14:paraId="08A75889" w14:textId="77777777" w:rsidR="00775996" w:rsidRPr="00775996" w:rsidRDefault="00775996" w:rsidP="00775996">
            <w:pPr>
              <w:pStyle w:val="ae"/>
              <w:numPr>
                <w:ilvl w:val="0"/>
                <w:numId w:val="15"/>
              </w:numPr>
              <w:rPr>
                <w:color w:val="0F0D29" w:themeColor="text1"/>
              </w:rPr>
            </w:pPr>
            <w:r w:rsidRPr="00775996">
              <w:rPr>
                <w:rFonts w:hint="eastAsia"/>
                <w:color w:val="0F0D29" w:themeColor="text1"/>
                <w:sz w:val="50"/>
                <w:szCs w:val="50"/>
              </w:rPr>
              <w:t>기획의도</w:t>
            </w:r>
          </w:p>
          <w:p w14:paraId="646C27E0" w14:textId="77777777" w:rsidR="00775996" w:rsidRDefault="00775996" w:rsidP="00775996">
            <w:pPr>
              <w:pStyle w:val="ae"/>
              <w:rPr>
                <w:color w:val="0F0D29" w:themeColor="text1"/>
                <w:sz w:val="50"/>
                <w:szCs w:val="50"/>
              </w:rPr>
            </w:pPr>
          </w:p>
          <w:p w14:paraId="2CF08678" w14:textId="77777777" w:rsidR="00775996" w:rsidRDefault="00775996" w:rsidP="00775996">
            <w:pPr>
              <w:pStyle w:val="ae"/>
              <w:rPr>
                <w:color w:val="0F0D29" w:themeColor="text1"/>
                <w:sz w:val="50"/>
                <w:szCs w:val="50"/>
              </w:rPr>
            </w:pPr>
          </w:p>
          <w:p w14:paraId="5B7D101C" w14:textId="77777777" w:rsidR="00775996" w:rsidRDefault="00775996" w:rsidP="00775996">
            <w:pPr>
              <w:pStyle w:val="ae"/>
              <w:rPr>
                <w:color w:val="0F0D29" w:themeColor="text1"/>
                <w:sz w:val="50"/>
                <w:szCs w:val="50"/>
              </w:rPr>
            </w:pPr>
          </w:p>
          <w:p w14:paraId="4A50072C" w14:textId="77777777" w:rsidR="00775996" w:rsidRDefault="00775996" w:rsidP="00775996">
            <w:pPr>
              <w:pStyle w:val="ae"/>
              <w:rPr>
                <w:color w:val="0F0D29" w:themeColor="text1"/>
              </w:rPr>
            </w:pPr>
          </w:p>
          <w:p w14:paraId="7A64E36F" w14:textId="77777777" w:rsidR="0092700D" w:rsidRDefault="0092700D" w:rsidP="00775996">
            <w:pPr>
              <w:pStyle w:val="ae"/>
              <w:rPr>
                <w:color w:val="0F0D29" w:themeColor="text1"/>
              </w:rPr>
            </w:pPr>
          </w:p>
          <w:p w14:paraId="270DFB39" w14:textId="77777777" w:rsidR="0092700D" w:rsidRDefault="0092700D" w:rsidP="00775996">
            <w:pPr>
              <w:pStyle w:val="ae"/>
              <w:rPr>
                <w:color w:val="0F0D29" w:themeColor="text1"/>
              </w:rPr>
            </w:pPr>
          </w:p>
          <w:p w14:paraId="07D36732" w14:textId="77777777" w:rsidR="004F4DC2" w:rsidRDefault="004F4DC2" w:rsidP="00E0069B">
            <w:pPr>
              <w:pStyle w:val="a7"/>
              <w:rPr>
                <w:b w:val="0"/>
                <w:color w:val="0F0D29" w:themeColor="text1"/>
                <w:sz w:val="40"/>
                <w:szCs w:val="40"/>
              </w:rPr>
            </w:pPr>
          </w:p>
          <w:p w14:paraId="7AE5EFFD" w14:textId="7E226040" w:rsidR="00E0069B" w:rsidRDefault="00E0069B" w:rsidP="00E0069B">
            <w:pPr>
              <w:pStyle w:val="a7"/>
              <w:rPr>
                <w:b w:val="0"/>
                <w:color w:val="0F0D29" w:themeColor="text1"/>
                <w:sz w:val="40"/>
                <w:szCs w:val="40"/>
              </w:rPr>
            </w:pPr>
            <w:r w:rsidRPr="00E0069B">
              <w:rPr>
                <w:rFonts w:hint="eastAsia"/>
                <w:b w:val="0"/>
                <w:color w:val="0F0D29" w:themeColor="text1"/>
                <w:sz w:val="40"/>
                <w:szCs w:val="40"/>
              </w:rPr>
              <w:t>1.개요</w:t>
            </w:r>
          </w:p>
          <w:p w14:paraId="7E98AD63" w14:textId="77777777" w:rsidR="00E0069B" w:rsidRDefault="00E0069B" w:rsidP="00E0069B">
            <w:pPr>
              <w:pStyle w:val="a7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*누구든지 강사가 되어 자신의 지식을 공유해줄 수 있는 사이트</w:t>
            </w:r>
          </w:p>
          <w:p w14:paraId="5B7E472F" w14:textId="77777777" w:rsidR="00E0069B" w:rsidRDefault="00E0069B" w:rsidP="00E0069B">
            <w:pPr>
              <w:pStyle w:val="a7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*자신이 원하는 지식을 쉽게 찾아 배울 수 있는 사이트</w:t>
            </w:r>
          </w:p>
          <w:p w14:paraId="6DFDBF3F" w14:textId="6159E8C7" w:rsidR="00E0069B" w:rsidRDefault="00E0069B" w:rsidP="00E0069B">
            <w:pPr>
              <w:pStyle w:val="a7"/>
              <w:rPr>
                <w:sz w:val="32"/>
                <w:szCs w:val="32"/>
              </w:rPr>
            </w:pPr>
          </w:p>
          <w:p w14:paraId="51440477" w14:textId="396C31D5" w:rsidR="004F4DC2" w:rsidRDefault="004F4DC2" w:rsidP="00E0069B">
            <w:pPr>
              <w:pStyle w:val="a7"/>
              <w:rPr>
                <w:sz w:val="32"/>
                <w:szCs w:val="32"/>
              </w:rPr>
            </w:pPr>
          </w:p>
          <w:p w14:paraId="06C081BD" w14:textId="77777777" w:rsidR="004F4DC2" w:rsidRDefault="004F4DC2" w:rsidP="00E0069B">
            <w:pPr>
              <w:pStyle w:val="a7"/>
              <w:rPr>
                <w:rFonts w:hint="eastAsia"/>
                <w:sz w:val="32"/>
                <w:szCs w:val="32"/>
              </w:rPr>
            </w:pPr>
          </w:p>
          <w:p w14:paraId="70698608" w14:textId="5088F205" w:rsidR="00E0069B" w:rsidRDefault="00E0069B" w:rsidP="00E0069B">
            <w:pPr>
              <w:pStyle w:val="a7"/>
              <w:rPr>
                <w:b w:val="0"/>
                <w:color w:val="0F0D29" w:themeColor="text1"/>
                <w:sz w:val="40"/>
                <w:szCs w:val="40"/>
              </w:rPr>
            </w:pPr>
            <w:r>
              <w:rPr>
                <w:b w:val="0"/>
                <w:color w:val="0F0D29" w:themeColor="text1"/>
                <w:sz w:val="40"/>
                <w:szCs w:val="40"/>
              </w:rPr>
              <w:t>2</w:t>
            </w:r>
            <w:r w:rsidRPr="00E0069B">
              <w:rPr>
                <w:rFonts w:hint="eastAsia"/>
                <w:b w:val="0"/>
                <w:color w:val="0F0D29" w:themeColor="text1"/>
                <w:sz w:val="40"/>
                <w:szCs w:val="40"/>
              </w:rPr>
              <w:t>.</w:t>
            </w:r>
            <w:r>
              <w:rPr>
                <w:rFonts w:hint="eastAsia"/>
                <w:b w:val="0"/>
                <w:color w:val="0F0D29" w:themeColor="text1"/>
                <w:sz w:val="40"/>
                <w:szCs w:val="40"/>
              </w:rPr>
              <w:t>개발환경</w:t>
            </w:r>
          </w:p>
          <w:p w14:paraId="30B9969D" w14:textId="12D34740" w:rsidR="00E0069B" w:rsidRP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proofErr w:type="spellStart"/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주언어</w:t>
            </w:r>
            <w:proofErr w:type="spellEnd"/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: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 xml:space="preserve"> Java</w:t>
            </w:r>
          </w:p>
          <w:p w14:paraId="277677D1" w14:textId="7E154C08" w:rsidR="00E0069B" w:rsidRP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프레임워크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 xml:space="preserve">: </w:t>
            </w:r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S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pring</w:t>
            </w:r>
          </w:p>
          <w:p w14:paraId="1212C8AB" w14:textId="6456CC3B" w:rsidR="00E0069B" w:rsidRP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 w:rsidRPr="00E0069B">
              <w:rPr>
                <w:b w:val="0"/>
                <w:color w:val="0F0D29" w:themeColor="text1"/>
                <w:sz w:val="26"/>
                <w:szCs w:val="26"/>
              </w:rPr>
              <w:t>Server: Windows10</w:t>
            </w:r>
          </w:p>
          <w:p w14:paraId="70E5E53F" w14:textId="04D6E24D" w:rsidR="00E0069B" w:rsidRP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D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B: Oracle</w:t>
            </w:r>
          </w:p>
          <w:p w14:paraId="42B44936" w14:textId="7FD11363" w:rsidR="00E0069B" w:rsidRP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W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AS: Tomcat</w:t>
            </w:r>
          </w:p>
          <w:p w14:paraId="117EEE62" w14:textId="7A413BCD" w:rsidR="00E0069B" w:rsidRPr="00E0069B" w:rsidRDefault="00E0069B" w:rsidP="00E0069B">
            <w:pPr>
              <w:pStyle w:val="a7"/>
              <w:rPr>
                <w:rFonts w:hint="eastAsia"/>
                <w:b w:val="0"/>
                <w:color w:val="0F0D29" w:themeColor="text1"/>
                <w:sz w:val="26"/>
                <w:szCs w:val="26"/>
              </w:rPr>
            </w:pPr>
            <w:r w:rsidRPr="00E0069B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기타:</w:t>
            </w:r>
            <w:r>
              <w:rPr>
                <w:b w:val="0"/>
                <w:color w:val="0F0D29" w:themeColor="text1"/>
                <w:sz w:val="26"/>
                <w:szCs w:val="26"/>
              </w:rPr>
              <w:t xml:space="preserve"> 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Html5,</w:t>
            </w:r>
            <w:r>
              <w:rPr>
                <w:b w:val="0"/>
                <w:color w:val="0F0D29" w:themeColor="text1"/>
                <w:sz w:val="26"/>
                <w:szCs w:val="26"/>
              </w:rPr>
              <w:t xml:space="preserve"> 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CSS3,</w:t>
            </w:r>
            <w:r>
              <w:rPr>
                <w:b w:val="0"/>
                <w:color w:val="0F0D29" w:themeColor="text1"/>
                <w:sz w:val="26"/>
                <w:szCs w:val="26"/>
              </w:rPr>
              <w:t xml:space="preserve"> </w:t>
            </w:r>
            <w:r w:rsidRPr="00E0069B">
              <w:rPr>
                <w:b w:val="0"/>
                <w:color w:val="0F0D29" w:themeColor="text1"/>
                <w:sz w:val="26"/>
                <w:szCs w:val="26"/>
              </w:rPr>
              <w:t>Bootstrap,</w:t>
            </w:r>
            <w:r>
              <w:rPr>
                <w:b w:val="0"/>
                <w:color w:val="0F0D29" w:themeColor="text1"/>
                <w:sz w:val="26"/>
                <w:szCs w:val="26"/>
              </w:rPr>
              <w:t xml:space="preserve"> </w:t>
            </w:r>
            <w:proofErr w:type="spellStart"/>
            <w:r w:rsidRPr="00E0069B">
              <w:rPr>
                <w:b w:val="0"/>
                <w:color w:val="0F0D29" w:themeColor="text1"/>
                <w:sz w:val="26"/>
                <w:szCs w:val="26"/>
              </w:rPr>
              <w:t>JQuery</w:t>
            </w:r>
            <w:proofErr w:type="spellEnd"/>
          </w:p>
          <w:p w14:paraId="3A3FB2E6" w14:textId="77777777" w:rsidR="00E0069B" w:rsidRDefault="00E0069B" w:rsidP="00E0069B">
            <w:pPr>
              <w:pStyle w:val="a7"/>
              <w:rPr>
                <w:sz w:val="32"/>
                <w:szCs w:val="32"/>
              </w:rPr>
            </w:pPr>
          </w:p>
          <w:p w14:paraId="0F27213E" w14:textId="77777777" w:rsidR="004F4DC2" w:rsidRDefault="004F4DC2" w:rsidP="00E0069B">
            <w:pPr>
              <w:pStyle w:val="a7"/>
              <w:rPr>
                <w:sz w:val="32"/>
                <w:szCs w:val="32"/>
              </w:rPr>
            </w:pPr>
          </w:p>
          <w:p w14:paraId="7E3F892B" w14:textId="38BEEA16" w:rsidR="004F4DC2" w:rsidRPr="00E0069B" w:rsidRDefault="004F4DC2" w:rsidP="00E0069B">
            <w:pPr>
              <w:pStyle w:val="a7"/>
              <w:rPr>
                <w:rFonts w:hint="eastAsia"/>
                <w:sz w:val="32"/>
                <w:szCs w:val="32"/>
              </w:rPr>
            </w:pPr>
          </w:p>
        </w:tc>
      </w:tr>
      <w:tr w:rsidR="00775996" w:rsidRPr="00240586" w14:paraId="7DFF213B" w14:textId="77777777" w:rsidTr="00DF027C">
        <w:trPr>
          <w:trHeight w:val="3546"/>
        </w:trPr>
        <w:tc>
          <w:tcPr>
            <w:tcW w:w="9999" w:type="dxa"/>
          </w:tcPr>
          <w:p w14:paraId="13F627B6" w14:textId="295B0839" w:rsidR="00E0069B" w:rsidRDefault="00E0069B" w:rsidP="00E0069B">
            <w:pPr>
              <w:pStyle w:val="a7"/>
              <w:rPr>
                <w:b w:val="0"/>
                <w:color w:val="0F0D29" w:themeColor="text1"/>
                <w:sz w:val="40"/>
                <w:szCs w:val="40"/>
              </w:rPr>
            </w:pPr>
            <w:r>
              <w:rPr>
                <w:b w:val="0"/>
                <w:color w:val="0F0D29" w:themeColor="text1"/>
                <w:sz w:val="40"/>
                <w:szCs w:val="40"/>
              </w:rPr>
              <w:lastRenderedPageBreak/>
              <w:t>3</w:t>
            </w:r>
            <w:r w:rsidRPr="00E0069B">
              <w:rPr>
                <w:rFonts w:hint="eastAsia"/>
                <w:b w:val="0"/>
                <w:color w:val="0F0D29" w:themeColor="text1"/>
                <w:sz w:val="40"/>
                <w:szCs w:val="40"/>
              </w:rPr>
              <w:t>.</w:t>
            </w:r>
            <w:r>
              <w:rPr>
                <w:rFonts w:hint="eastAsia"/>
                <w:b w:val="0"/>
                <w:color w:val="0F0D29" w:themeColor="text1"/>
                <w:sz w:val="40"/>
                <w:szCs w:val="40"/>
              </w:rPr>
              <w:t>자료수집</w:t>
            </w:r>
          </w:p>
          <w:p w14:paraId="429C59FE" w14:textId="2AE730D7" w:rsid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벤치마킹</w:t>
            </w:r>
          </w:p>
          <w:p w14:paraId="02496C25" w14:textId="18C5130C" w:rsidR="00E0069B" w:rsidRDefault="00E0069B" w:rsidP="00E0069B">
            <w:pPr>
              <w:pStyle w:val="a7"/>
              <w:rPr>
                <w:rFonts w:cstheme="minorBidi"/>
                <w:bCs w:val="0"/>
                <w:sz w:val="28"/>
                <w:szCs w:val="22"/>
              </w:rPr>
            </w:pPr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1</w:t>
            </w:r>
            <w:r>
              <w:rPr>
                <w:b w:val="0"/>
                <w:color w:val="0F0D29" w:themeColor="text1"/>
                <w:sz w:val="26"/>
                <w:szCs w:val="26"/>
              </w:rPr>
              <w:t>)</w:t>
            </w:r>
            <w:proofErr w:type="spellStart"/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인프런</w:t>
            </w:r>
            <w:proofErr w:type="spellEnd"/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(</w:t>
            </w:r>
            <w:hyperlink r:id="rId9" w:history="1">
              <w:r w:rsidRPr="00E0069B">
                <w:rPr>
                  <w:rFonts w:cstheme="minorBidi"/>
                  <w:bCs w:val="0"/>
                  <w:color w:val="0000FF"/>
                  <w:sz w:val="28"/>
                  <w:szCs w:val="22"/>
                  <w:u w:val="single"/>
                </w:rPr>
                <w:t>https://www.inflearn.com/</w:t>
              </w:r>
            </w:hyperlink>
            <w:r>
              <w:rPr>
                <w:rFonts w:cstheme="minorBidi"/>
                <w:bCs w:val="0"/>
                <w:sz w:val="28"/>
                <w:szCs w:val="22"/>
              </w:rPr>
              <w:t>)</w:t>
            </w:r>
          </w:p>
          <w:p w14:paraId="7E9E71F2" w14:textId="0A0AB5F9" w:rsidR="00E0069B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-누구든 강사가 될 수 있는 지식공유참여 기능</w:t>
            </w:r>
          </w:p>
          <w:p w14:paraId="300E3AA0" w14:textId="77777777" w:rsidR="004F4DC2" w:rsidRDefault="00E0069B" w:rsidP="00E0069B">
            <w:pPr>
              <w:pStyle w:val="a7"/>
              <w:rPr>
                <w:b w:val="0"/>
                <w:color w:val="0F0D29" w:themeColor="text1"/>
                <w:sz w:val="26"/>
                <w:szCs w:val="26"/>
              </w:rPr>
            </w:pPr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-</w:t>
            </w:r>
            <w:r w:rsidR="004F4DC2"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확실한 커리큘럼을 제시하는 로드맵 기능</w:t>
            </w:r>
          </w:p>
          <w:p w14:paraId="214F65BF" w14:textId="2056F958" w:rsidR="004F4DC2" w:rsidRPr="004F4DC2" w:rsidRDefault="004F4DC2" w:rsidP="00E0069B">
            <w:pPr>
              <w:pStyle w:val="a7"/>
              <w:rPr>
                <w:rFonts w:hint="eastAsia"/>
                <w:b w:val="0"/>
                <w:color w:val="0F0D29" w:themeColor="text1"/>
                <w:sz w:val="26"/>
                <w:szCs w:val="26"/>
              </w:rPr>
            </w:pPr>
            <w:r>
              <w:rPr>
                <w:rFonts w:hint="eastAsia"/>
                <w:b w:val="0"/>
                <w:color w:val="0F0D29" w:themeColor="text1"/>
                <w:sz w:val="26"/>
                <w:szCs w:val="26"/>
              </w:rPr>
              <w:t>-필요한 강의를 저장하고 검색하는 마이페이지</w:t>
            </w:r>
          </w:p>
        </w:tc>
      </w:tr>
    </w:tbl>
    <w:p w14:paraId="4D9AABE9" w14:textId="685AEE3B" w:rsidR="00AB02A7" w:rsidRDefault="004F4DC2" w:rsidP="00DF027C">
      <w:r>
        <w:rPr>
          <w:b w:val="0"/>
          <w:color w:val="0F0D29" w:themeColor="text1"/>
          <w:sz w:val="26"/>
          <w:szCs w:val="26"/>
        </w:rPr>
        <w:t>2)</w:t>
      </w:r>
      <w:proofErr w:type="spellStart"/>
      <w:r>
        <w:rPr>
          <w:rFonts w:hint="eastAsia"/>
          <w:b w:val="0"/>
          <w:color w:val="0F0D29" w:themeColor="text1"/>
          <w:sz w:val="26"/>
          <w:szCs w:val="26"/>
        </w:rPr>
        <w:t>코드잇</w:t>
      </w:r>
      <w:proofErr w:type="spellEnd"/>
      <w:r>
        <w:rPr>
          <w:b w:val="0"/>
          <w:color w:val="0F0D29" w:themeColor="text1"/>
          <w:sz w:val="26"/>
          <w:szCs w:val="26"/>
        </w:rPr>
        <w:t>(</w:t>
      </w:r>
      <w:hyperlink r:id="rId10" w:history="1">
        <w:r w:rsidRPr="004F4DC2">
          <w:rPr>
            <w:color w:val="0000FF"/>
            <w:u w:val="single"/>
          </w:rPr>
          <w:t>https://www.codeit.kr/</w:t>
        </w:r>
      </w:hyperlink>
      <w:r>
        <w:t>)</w:t>
      </w:r>
    </w:p>
    <w:p w14:paraId="6B32F36E" w14:textId="65159F82" w:rsidR="004F4DC2" w:rsidRDefault="004F4DC2" w:rsidP="004F4DC2">
      <w:pPr>
        <w:pStyle w:val="a7"/>
        <w:rPr>
          <w:b w:val="0"/>
          <w:color w:val="0F0D29" w:themeColor="text1"/>
          <w:sz w:val="26"/>
          <w:szCs w:val="26"/>
        </w:rPr>
      </w:pPr>
      <w:r>
        <w:rPr>
          <w:rFonts w:hint="eastAsia"/>
          <w:b w:val="0"/>
          <w:color w:val="0F0D29" w:themeColor="text1"/>
          <w:sz w:val="26"/>
          <w:szCs w:val="26"/>
        </w:rPr>
        <w:t>-</w:t>
      </w:r>
      <w:r>
        <w:rPr>
          <w:rFonts w:hint="eastAsia"/>
          <w:b w:val="0"/>
          <w:color w:val="0F0D29" w:themeColor="text1"/>
          <w:sz w:val="26"/>
          <w:szCs w:val="26"/>
        </w:rPr>
        <w:t>참조 가능한 비슷한 기능의 사이트</w:t>
      </w:r>
    </w:p>
    <w:p w14:paraId="099533CB" w14:textId="7CE82B19" w:rsidR="004F4DC2" w:rsidRDefault="004F4DC2" w:rsidP="004F4DC2">
      <w:pPr>
        <w:pStyle w:val="a7"/>
        <w:rPr>
          <w:b w:val="0"/>
          <w:color w:val="0F0D29" w:themeColor="text1"/>
          <w:sz w:val="26"/>
          <w:szCs w:val="26"/>
        </w:rPr>
      </w:pPr>
    </w:p>
    <w:p w14:paraId="71CA56A4" w14:textId="77777777" w:rsidR="004F4DC2" w:rsidRDefault="004F4DC2" w:rsidP="004F4DC2">
      <w:pPr>
        <w:pStyle w:val="a7"/>
        <w:rPr>
          <w:rFonts w:hint="eastAsia"/>
          <w:b w:val="0"/>
          <w:color w:val="0F0D29" w:themeColor="text1"/>
          <w:sz w:val="26"/>
          <w:szCs w:val="26"/>
        </w:rPr>
      </w:pPr>
    </w:p>
    <w:p w14:paraId="1A1D0AC5" w14:textId="76FF43BF" w:rsidR="004F4DC2" w:rsidRDefault="004F4DC2" w:rsidP="004F4DC2">
      <w:pPr>
        <w:pStyle w:val="a7"/>
        <w:rPr>
          <w:b w:val="0"/>
          <w:color w:val="0F0D29" w:themeColor="text1"/>
          <w:sz w:val="40"/>
          <w:szCs w:val="40"/>
        </w:rPr>
      </w:pPr>
      <w:r>
        <w:rPr>
          <w:b w:val="0"/>
          <w:color w:val="0F0D29" w:themeColor="text1"/>
          <w:sz w:val="40"/>
          <w:szCs w:val="40"/>
        </w:rPr>
        <w:t>4</w:t>
      </w:r>
      <w:r w:rsidRPr="00E0069B">
        <w:rPr>
          <w:rFonts w:hint="eastAsia"/>
          <w:b w:val="0"/>
          <w:color w:val="0F0D29" w:themeColor="text1"/>
          <w:sz w:val="40"/>
          <w:szCs w:val="40"/>
        </w:rPr>
        <w:t>.</w:t>
      </w:r>
      <w:r>
        <w:rPr>
          <w:rFonts w:hint="eastAsia"/>
          <w:b w:val="0"/>
          <w:color w:val="0F0D29" w:themeColor="text1"/>
          <w:sz w:val="40"/>
          <w:szCs w:val="40"/>
        </w:rPr>
        <w:t>기획의도</w:t>
      </w:r>
    </w:p>
    <w:p w14:paraId="7A6AB574" w14:textId="65D3B597" w:rsidR="004F4DC2" w:rsidRDefault="004F4DC2" w:rsidP="004F4DC2">
      <w:pPr>
        <w:pStyle w:val="a7"/>
        <w:rPr>
          <w:rFonts w:hint="eastAsia"/>
          <w:b w:val="0"/>
          <w:color w:val="0F0D29" w:themeColor="text1"/>
          <w:sz w:val="26"/>
          <w:szCs w:val="26"/>
        </w:rPr>
      </w:pPr>
      <w:r>
        <w:rPr>
          <w:rFonts w:hint="eastAsia"/>
          <w:b w:val="0"/>
          <w:color w:val="0F0D29" w:themeColor="text1"/>
          <w:sz w:val="26"/>
          <w:szCs w:val="26"/>
        </w:rPr>
        <w:t xml:space="preserve">현재 직시한 공부라는 과제를 해결해주는 두 사이트인 </w:t>
      </w:r>
      <w:proofErr w:type="spellStart"/>
      <w:r>
        <w:rPr>
          <w:rFonts w:hint="eastAsia"/>
          <w:b w:val="0"/>
          <w:color w:val="0F0D29" w:themeColor="text1"/>
          <w:sz w:val="26"/>
          <w:szCs w:val="26"/>
        </w:rPr>
        <w:t>인프런과</w:t>
      </w:r>
      <w:proofErr w:type="spellEnd"/>
      <w:r>
        <w:rPr>
          <w:b w:val="0"/>
          <w:color w:val="0F0D29" w:themeColor="text1"/>
          <w:sz w:val="26"/>
          <w:szCs w:val="26"/>
        </w:rPr>
        <w:t xml:space="preserve"> </w:t>
      </w:r>
      <w:proofErr w:type="spellStart"/>
      <w:r>
        <w:rPr>
          <w:rFonts w:hint="eastAsia"/>
          <w:b w:val="0"/>
          <w:color w:val="0F0D29" w:themeColor="text1"/>
          <w:sz w:val="26"/>
          <w:szCs w:val="26"/>
        </w:rPr>
        <w:t>코드잇을</w:t>
      </w:r>
      <w:proofErr w:type="spellEnd"/>
      <w:r>
        <w:rPr>
          <w:rFonts w:hint="eastAsia"/>
          <w:b w:val="0"/>
          <w:color w:val="0F0D29" w:themeColor="text1"/>
          <w:sz w:val="26"/>
          <w:szCs w:val="26"/>
        </w:rPr>
        <w:t xml:space="preserve"> 벤치마킹, 카피</w:t>
      </w:r>
      <w:r>
        <w:rPr>
          <w:b w:val="0"/>
          <w:color w:val="0F0D29" w:themeColor="text1"/>
          <w:sz w:val="26"/>
          <w:szCs w:val="26"/>
        </w:rPr>
        <w:t xml:space="preserve"> </w:t>
      </w:r>
      <w:r>
        <w:rPr>
          <w:rFonts w:hint="eastAsia"/>
          <w:b w:val="0"/>
          <w:color w:val="0F0D29" w:themeColor="text1"/>
          <w:sz w:val="26"/>
          <w:szCs w:val="26"/>
        </w:rPr>
        <w:t>데모사이트를 제작.</w:t>
      </w:r>
    </w:p>
    <w:p w14:paraId="39D6DF37" w14:textId="7EF40ED7" w:rsidR="004F4DC2" w:rsidRPr="004F4DC2" w:rsidRDefault="004F4DC2" w:rsidP="004F4DC2">
      <w:pPr>
        <w:pStyle w:val="a7"/>
        <w:rPr>
          <w:rFonts w:hint="eastAsia"/>
          <w:b w:val="0"/>
          <w:color w:val="0F0D29" w:themeColor="text1"/>
          <w:sz w:val="40"/>
          <w:szCs w:val="40"/>
        </w:rPr>
      </w:pPr>
    </w:p>
    <w:p w14:paraId="33DE8302" w14:textId="77777777" w:rsidR="004F4DC2" w:rsidRDefault="004F4DC2" w:rsidP="004F4DC2">
      <w:pPr>
        <w:pStyle w:val="a7"/>
        <w:rPr>
          <w:rFonts w:hint="eastAsia"/>
          <w:b w:val="0"/>
          <w:color w:val="0F0D29" w:themeColor="text1"/>
          <w:sz w:val="26"/>
          <w:szCs w:val="26"/>
        </w:rPr>
      </w:pPr>
    </w:p>
    <w:p w14:paraId="03724818" w14:textId="77777777" w:rsidR="004F4DC2" w:rsidRPr="004F4DC2" w:rsidRDefault="004F4DC2" w:rsidP="00DF027C"/>
    <w:sectPr w:rsidR="004F4DC2" w:rsidRPr="004F4DC2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5D32" w14:textId="77777777" w:rsidR="00AB1C03" w:rsidRDefault="00AB1C03">
      <w:r>
        <w:separator/>
      </w:r>
    </w:p>
    <w:p w14:paraId="15C50D00" w14:textId="77777777" w:rsidR="00AB1C03" w:rsidRDefault="00AB1C03"/>
  </w:endnote>
  <w:endnote w:type="continuationSeparator" w:id="0">
    <w:p w14:paraId="1847C2DB" w14:textId="77777777" w:rsidR="00AB1C03" w:rsidRDefault="00AB1C03">
      <w:r>
        <w:continuationSeparator/>
      </w:r>
    </w:p>
    <w:p w14:paraId="140B027C" w14:textId="77777777" w:rsidR="00AB1C03" w:rsidRDefault="00AB1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6F610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1A5A6742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C0143" w14:textId="77777777" w:rsidR="00AB1C03" w:rsidRDefault="00AB1C03">
      <w:r>
        <w:separator/>
      </w:r>
    </w:p>
    <w:p w14:paraId="456944B3" w14:textId="77777777" w:rsidR="00AB1C03" w:rsidRDefault="00AB1C03"/>
  </w:footnote>
  <w:footnote w:type="continuationSeparator" w:id="0">
    <w:p w14:paraId="50D720DA" w14:textId="77777777" w:rsidR="00AB1C03" w:rsidRDefault="00AB1C03">
      <w:r>
        <w:continuationSeparator/>
      </w:r>
    </w:p>
    <w:p w14:paraId="68142B07" w14:textId="77777777" w:rsidR="00AB1C03" w:rsidRDefault="00AB1C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4FE18CB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CEB7482" w14:textId="77777777" w:rsidR="00D077E9" w:rsidRPr="00240586" w:rsidRDefault="00D077E9">
          <w:pPr>
            <w:pStyle w:val="a9"/>
          </w:pPr>
        </w:p>
      </w:tc>
    </w:tr>
  </w:tbl>
  <w:p w14:paraId="1ADF70F8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60A69"/>
    <w:multiLevelType w:val="hybridMultilevel"/>
    <w:tmpl w:val="3A064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0E239CF"/>
    <w:multiLevelType w:val="hybridMultilevel"/>
    <w:tmpl w:val="E50211DE"/>
    <w:lvl w:ilvl="0" w:tplc="0409000F">
      <w:start w:val="1"/>
      <w:numFmt w:val="decimal"/>
      <w:lvlText w:val="%1."/>
      <w:lvlJc w:val="left"/>
      <w:pPr>
        <w:ind w:left="3944" w:hanging="400"/>
      </w:p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2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06FF0"/>
    <w:multiLevelType w:val="hybridMultilevel"/>
    <w:tmpl w:val="C638D29E"/>
    <w:lvl w:ilvl="0" w:tplc="464EA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AE2F21"/>
    <w:multiLevelType w:val="hybridMultilevel"/>
    <w:tmpl w:val="61EE4562"/>
    <w:lvl w:ilvl="0" w:tplc="0409000F">
      <w:start w:val="1"/>
      <w:numFmt w:val="decimal"/>
      <w:lvlText w:val="%1."/>
      <w:lvlJc w:val="left"/>
      <w:pPr>
        <w:ind w:left="3944" w:hanging="400"/>
      </w:pPr>
    </w:lvl>
    <w:lvl w:ilvl="1" w:tplc="04090019" w:tentative="1">
      <w:start w:val="1"/>
      <w:numFmt w:val="upperLetter"/>
      <w:lvlText w:val="%2."/>
      <w:lvlJc w:val="left"/>
      <w:pPr>
        <w:ind w:left="4344" w:hanging="400"/>
      </w:pPr>
    </w:lvl>
    <w:lvl w:ilvl="2" w:tplc="0409001B" w:tentative="1">
      <w:start w:val="1"/>
      <w:numFmt w:val="lowerRoman"/>
      <w:lvlText w:val="%3."/>
      <w:lvlJc w:val="right"/>
      <w:pPr>
        <w:ind w:left="4744" w:hanging="400"/>
      </w:pPr>
    </w:lvl>
    <w:lvl w:ilvl="3" w:tplc="0409000F" w:tentative="1">
      <w:start w:val="1"/>
      <w:numFmt w:val="decimal"/>
      <w:lvlText w:val="%4."/>
      <w:lvlJc w:val="left"/>
      <w:pPr>
        <w:ind w:left="5144" w:hanging="400"/>
      </w:pPr>
    </w:lvl>
    <w:lvl w:ilvl="4" w:tplc="04090019" w:tentative="1">
      <w:start w:val="1"/>
      <w:numFmt w:val="upperLetter"/>
      <w:lvlText w:val="%5."/>
      <w:lvlJc w:val="left"/>
      <w:pPr>
        <w:ind w:left="5544" w:hanging="400"/>
      </w:pPr>
    </w:lvl>
    <w:lvl w:ilvl="5" w:tplc="0409001B" w:tentative="1">
      <w:start w:val="1"/>
      <w:numFmt w:val="lowerRoman"/>
      <w:lvlText w:val="%6."/>
      <w:lvlJc w:val="right"/>
      <w:pPr>
        <w:ind w:left="5944" w:hanging="400"/>
      </w:pPr>
    </w:lvl>
    <w:lvl w:ilvl="6" w:tplc="0409000F" w:tentative="1">
      <w:start w:val="1"/>
      <w:numFmt w:val="decimal"/>
      <w:lvlText w:val="%7."/>
      <w:lvlJc w:val="left"/>
      <w:pPr>
        <w:ind w:left="6344" w:hanging="400"/>
      </w:pPr>
    </w:lvl>
    <w:lvl w:ilvl="7" w:tplc="04090019" w:tentative="1">
      <w:start w:val="1"/>
      <w:numFmt w:val="upperLetter"/>
      <w:lvlText w:val="%8."/>
      <w:lvlJc w:val="left"/>
      <w:pPr>
        <w:ind w:left="6744" w:hanging="400"/>
      </w:pPr>
    </w:lvl>
    <w:lvl w:ilvl="8" w:tplc="0409001B" w:tentative="1">
      <w:start w:val="1"/>
      <w:numFmt w:val="lowerRoman"/>
      <w:lvlText w:val="%9."/>
      <w:lvlJc w:val="right"/>
      <w:pPr>
        <w:ind w:left="7144" w:hanging="400"/>
      </w:pPr>
    </w:lvl>
  </w:abstractNum>
  <w:abstractNum w:abstractNumId="16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1"/>
  </w:num>
  <w:num w:numId="15">
    <w:abstractNumId w:val="15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96"/>
    <w:rsid w:val="0002482E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4DC2"/>
    <w:rsid w:val="005037F0"/>
    <w:rsid w:val="00516A86"/>
    <w:rsid w:val="005275F6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75996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2700D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B1C03"/>
    <w:rsid w:val="00AC29F3"/>
    <w:rsid w:val="00B231E5"/>
    <w:rsid w:val="00C02B87"/>
    <w:rsid w:val="00C408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69B"/>
    <w:rsid w:val="00E00A32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48C63"/>
  <w15:docId w15:val="{C1FA27FA-AA1B-42A4-826D-BF5FEF26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odeit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learn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3D374D9E-EDB4-466D-B55E-524159366A54%7d\%7bD9E85167-F86F-4D4D-8B63-26DD11556FB8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04337AB03842B591BB5EBCC754A9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B95412-794C-44D6-A719-C04014A8A906}"/>
      </w:docPartPr>
      <w:docPartBody>
        <w:p w:rsidR="00000000" w:rsidRDefault="001D09C4">
          <w:pPr>
            <w:pStyle w:val="A704337AB03842B591BB5EBCC754A962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7</w:t>
          </w:r>
          <w:r>
            <w:rPr>
              <w:rStyle w:val="Char"/>
              <w:lang w:val="ko-KR" w:bidi="ko-KR"/>
            </w:rPr>
            <w:t>월</w:t>
          </w:r>
          <w:r>
            <w:rPr>
              <w:rStyle w:val="Char"/>
              <w:lang w:val="ko-KR" w:bidi="ko-KR"/>
            </w:rPr>
            <w:t xml:space="preserve"> 6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C4"/>
    <w:rsid w:val="001D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A704337AB03842B591BB5EBCC754A962">
    <w:name w:val="A704337AB03842B591BB5EBCC754A962"/>
    <w:pPr>
      <w:widowControl w:val="0"/>
      <w:wordWrap w:val="0"/>
      <w:autoSpaceDE w:val="0"/>
      <w:autoSpaceDN w:val="0"/>
    </w:pPr>
  </w:style>
  <w:style w:type="paragraph" w:customStyle="1" w:styleId="70D73A70AC0D44C0917D5179E6F88828">
    <w:name w:val="70D73A70AC0D44C0917D5179E6F88828"/>
    <w:pPr>
      <w:widowControl w:val="0"/>
      <w:wordWrap w:val="0"/>
      <w:autoSpaceDE w:val="0"/>
      <w:autoSpaceDN w:val="0"/>
    </w:pPr>
  </w:style>
  <w:style w:type="paragraph" w:customStyle="1" w:styleId="011D663BD08E4E76958A8EDBB9EA79E2">
    <w:name w:val="011D663BD08E4E76958A8EDBB9EA79E2"/>
    <w:pPr>
      <w:widowControl w:val="0"/>
      <w:wordWrap w:val="0"/>
      <w:autoSpaceDE w:val="0"/>
      <w:autoSpaceDN w:val="0"/>
    </w:pPr>
  </w:style>
  <w:style w:type="paragraph" w:customStyle="1" w:styleId="2897E359EAAA49A8B519F2BEFEAA1BCE">
    <w:name w:val="2897E359EAAA49A8B519F2BEFEAA1BCE"/>
    <w:pPr>
      <w:widowControl w:val="0"/>
      <w:wordWrap w:val="0"/>
      <w:autoSpaceDE w:val="0"/>
      <w:autoSpaceDN w:val="0"/>
    </w:pPr>
  </w:style>
  <w:style w:type="paragraph" w:customStyle="1" w:styleId="C92CB75D12024B10A4E18BD77298A562">
    <w:name w:val="C92CB75D12024B10A4E18BD77298A562"/>
    <w:pPr>
      <w:widowControl w:val="0"/>
      <w:wordWrap w:val="0"/>
      <w:autoSpaceDE w:val="0"/>
      <w:autoSpaceDN w:val="0"/>
    </w:pPr>
  </w:style>
  <w:style w:type="paragraph" w:customStyle="1" w:styleId="914F6DE0E18949A09C425A404EDF3ACA">
    <w:name w:val="914F6DE0E18949A09C425A404EDF3ACA"/>
    <w:pPr>
      <w:widowControl w:val="0"/>
      <w:wordWrap w:val="0"/>
      <w:autoSpaceDE w:val="0"/>
      <w:autoSpaceDN w:val="0"/>
    </w:pPr>
  </w:style>
  <w:style w:type="paragraph" w:customStyle="1" w:styleId="F5E0A329B577405D877CCA8842985D2F">
    <w:name w:val="F5E0A329B577405D877CCA8842985D2F"/>
    <w:pPr>
      <w:widowControl w:val="0"/>
      <w:wordWrap w:val="0"/>
      <w:autoSpaceDE w:val="0"/>
      <w:autoSpaceDN w:val="0"/>
    </w:pPr>
  </w:style>
  <w:style w:type="paragraph" w:customStyle="1" w:styleId="8B638EA4C4C64A458ADC1D0D3B689AEA">
    <w:name w:val="8B638EA4C4C64A458ADC1D0D3B689A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{D9E85167-F86F-4D4D-8B63-26DD11556FB8}tf16392850.dotx</Template>
  <TotalTime>30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cp:lastPrinted>2006-08-01T17:47:00Z</cp:lastPrinted>
  <dcterms:created xsi:type="dcterms:W3CDTF">2020-07-06T08:26:00Z</dcterms:created>
  <dcterms:modified xsi:type="dcterms:W3CDTF">2020-07-06T08:56:00Z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